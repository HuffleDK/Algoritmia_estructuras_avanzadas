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D143" w14:textId="13F5A48B" w:rsidR="004D6B86" w:rsidRPr="006B2B13" w:rsidRDefault="00081459" w:rsidP="00443C90">
      <w:pPr>
        <w:pStyle w:val="Titel"/>
        <w:rPr>
          <w:b/>
          <w:bCs/>
          <w:sz w:val="32"/>
          <w:szCs w:val="32"/>
        </w:rPr>
      </w:pPr>
      <w:r w:rsidRPr="006B2B13">
        <w:rPr>
          <w:b/>
          <w:bCs/>
          <w:sz w:val="32"/>
          <w:szCs w:val="32"/>
        </w:rPr>
        <w:t xml:space="preserve">Práctica </w:t>
      </w:r>
      <w:r w:rsidR="00443C90">
        <w:rPr>
          <w:b/>
          <w:bCs/>
          <w:sz w:val="32"/>
          <w:szCs w:val="32"/>
        </w:rPr>
        <w:t>2</w:t>
      </w:r>
      <w:r w:rsidRPr="006B2B13">
        <w:rPr>
          <w:b/>
          <w:bCs/>
          <w:sz w:val="32"/>
          <w:szCs w:val="32"/>
        </w:rPr>
        <w:t xml:space="preserve">: </w:t>
      </w:r>
      <w:r w:rsidR="00443C90" w:rsidRPr="00443C90">
        <w:rPr>
          <w:b/>
          <w:bCs/>
          <w:sz w:val="32"/>
          <w:szCs w:val="32"/>
        </w:rPr>
        <w:t>Conjuntos Disjuntos y Algoritmo de Kruskal. El Problema</w:t>
      </w:r>
      <w:r w:rsidR="00443C90">
        <w:rPr>
          <w:b/>
          <w:bCs/>
          <w:sz w:val="32"/>
          <w:szCs w:val="32"/>
        </w:rPr>
        <w:t xml:space="preserve"> </w:t>
      </w:r>
      <w:r w:rsidR="00443C90" w:rsidRPr="00443C90">
        <w:rPr>
          <w:b/>
          <w:bCs/>
          <w:sz w:val="32"/>
          <w:szCs w:val="32"/>
        </w:rPr>
        <w:t>del Viajante</w:t>
      </w:r>
    </w:p>
    <w:p w14:paraId="2ADDBB27" w14:textId="0343B65B" w:rsidR="004D6B86" w:rsidRPr="006B2B13" w:rsidRDefault="00081459">
      <w:pPr>
        <w:pStyle w:val="Ttulo21"/>
      </w:pPr>
      <w:r w:rsidRPr="006B2B13">
        <w:t>Pablo Sánchez Redondo.</w:t>
      </w:r>
      <w:r w:rsidR="009352C7" w:rsidRPr="006B2B13">
        <w:t xml:space="preserve"> David Kaack Sánchez</w:t>
      </w:r>
      <w:r w:rsidRPr="006B2B13">
        <w:t xml:space="preserve"> </w:t>
      </w:r>
    </w:p>
    <w:p w14:paraId="17618968" w14:textId="51DA0996" w:rsidR="004D6B86" w:rsidRPr="006B2B13" w:rsidRDefault="00081459">
      <w:pPr>
        <w:pStyle w:val="Ttulo21"/>
      </w:pPr>
      <w:r w:rsidRPr="006B2B13">
        <w:t>Pareja 03</w:t>
      </w:r>
    </w:p>
    <w:p w14:paraId="0BF20709" w14:textId="77777777" w:rsidR="00081459" w:rsidRPr="006B2B13" w:rsidRDefault="00081459">
      <w:pPr>
        <w:rPr>
          <w:rFonts w:asciiTheme="majorHAnsi" w:eastAsiaTheme="majorEastAsia" w:hAnsiTheme="majorHAnsi" w:cstheme="majorBidi"/>
          <w:b/>
          <w:bCs/>
        </w:rPr>
      </w:pPr>
      <w:r w:rsidRPr="006B2B13">
        <w:br w:type="page"/>
      </w:r>
    </w:p>
    <w:p w14:paraId="78270010" w14:textId="3A5D4B03" w:rsidR="00443C90" w:rsidRDefault="00443C90" w:rsidP="00443C90">
      <w:pPr>
        <w:pStyle w:val="berschrift1"/>
        <w:numPr>
          <w:ilvl w:val="0"/>
          <w:numId w:val="15"/>
        </w:numPr>
        <w:jc w:val="left"/>
      </w:pPr>
      <w:r>
        <w:lastRenderedPageBreak/>
        <w:t>Kruskal</w:t>
      </w:r>
    </w:p>
    <w:p w14:paraId="28C5E974" w14:textId="77777777" w:rsidR="00E15C00" w:rsidRDefault="00443C90" w:rsidP="00E15C00">
      <w:pPr>
        <w:pStyle w:val="Listenabsatz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Problema del Viajante</w:t>
      </w:r>
    </w:p>
    <w:p w14:paraId="64531BCB" w14:textId="421EA429" w:rsidR="00E15C00" w:rsidRDefault="00443C90" w:rsidP="00E15C00">
      <w:pPr>
        <w:pStyle w:val="Listenabsatz"/>
        <w:ind w:left="1080"/>
        <w:rPr>
          <w:b/>
          <w:bCs/>
        </w:rPr>
      </w:pPr>
      <w:r w:rsidRPr="00E15C00">
        <w:rPr>
          <w:b/>
          <w:bCs/>
        </w:rPr>
        <w:t>Costes de los algoritmos</w:t>
      </w:r>
      <w:r w:rsidR="00E15C00">
        <w:rPr>
          <w:b/>
          <w:bCs/>
        </w:rPr>
        <w:t>:</w:t>
      </w:r>
    </w:p>
    <w:p w14:paraId="6ADA73E8" w14:textId="24BE4C50" w:rsidR="00E15C00" w:rsidRPr="00E15C00" w:rsidRDefault="00443C90" w:rsidP="00E15C00">
      <w:pPr>
        <w:pStyle w:val="Listenabsatz"/>
        <w:ind w:left="1080"/>
        <w:rPr>
          <w:u w:val="single"/>
        </w:rPr>
      </w:pPr>
      <w:r w:rsidRPr="00E15C00">
        <w:rPr>
          <w:u w:val="single"/>
        </w:rPr>
        <w:t>Codicioso, O(n²*log(n)):</w:t>
      </w:r>
    </w:p>
    <w:p w14:paraId="4507F17A" w14:textId="77777777" w:rsidR="00E15C00" w:rsidRDefault="00443C90" w:rsidP="00E15C00">
      <w:pPr>
        <w:pStyle w:val="Listenabsatz"/>
        <w:ind w:left="1440"/>
      </w:pPr>
      <w:r>
        <w:t xml:space="preserve">Pasamos todas las ciudades: O(n) y en cada ciudad medimos las distancias hacía las otras ciudades. Como las opciones </w:t>
      </w:r>
      <w:proofErr w:type="spellStart"/>
      <w:r>
        <w:t>diminuyen</w:t>
      </w:r>
      <w:proofErr w:type="spellEnd"/>
      <w:r>
        <w:t xml:space="preserve"> con cada ciudad pasada el coste es O(n*log(n)). </w:t>
      </w:r>
      <w:proofErr w:type="spellStart"/>
      <w:r>
        <w:t>Anadidas</w:t>
      </w:r>
      <w:proofErr w:type="spellEnd"/>
      <w:r>
        <w:t xml:space="preserve"> </w:t>
      </w:r>
      <w:proofErr w:type="gramStart"/>
      <w:r>
        <w:t>las dos costes</w:t>
      </w:r>
      <w:proofErr w:type="gramEnd"/>
      <w:r>
        <w:t>: O(n)+O(n*log(n)) = O(n²*log(n))</w:t>
      </w:r>
    </w:p>
    <w:p w14:paraId="29BEF04C" w14:textId="77777777" w:rsidR="00E15C00" w:rsidRPr="00E15C00" w:rsidRDefault="00443C90" w:rsidP="00E15C00">
      <w:pPr>
        <w:pStyle w:val="Listenabsatz"/>
        <w:ind w:left="1080"/>
        <w:rPr>
          <w:u w:val="single"/>
        </w:rPr>
      </w:pPr>
      <w:r w:rsidRPr="00E15C00">
        <w:rPr>
          <w:u w:val="single"/>
        </w:rPr>
        <w:t>Exhaustivo: O(</w:t>
      </w:r>
      <w:proofErr w:type="gramStart"/>
      <w:r w:rsidRPr="00E15C00">
        <w:rPr>
          <w:u w:val="single"/>
        </w:rPr>
        <w:t>n!</w:t>
      </w:r>
      <w:proofErr w:type="gramEnd"/>
      <w:r w:rsidRPr="00E15C00">
        <w:rPr>
          <w:u w:val="single"/>
        </w:rPr>
        <w:t xml:space="preserve">): </w:t>
      </w:r>
    </w:p>
    <w:p w14:paraId="079389EB" w14:textId="33825335" w:rsidR="00E15C00" w:rsidRDefault="00443C90" w:rsidP="00E15C00">
      <w:pPr>
        <w:pStyle w:val="Listenabsatz"/>
        <w:ind w:left="1440"/>
      </w:pPr>
      <w:proofErr w:type="gramStart"/>
      <w:r>
        <w:t>Crea todas las permutaciones (o circuitos) de las ciudades que son n!</w:t>
      </w:r>
      <w:proofErr w:type="gramEnd"/>
      <w:r>
        <w:t xml:space="preserve"> en total. Después compara cada circuito que también es O(</w:t>
      </w:r>
      <w:proofErr w:type="gramStart"/>
      <w:r>
        <w:t>n!</w:t>
      </w:r>
      <w:proofErr w:type="gramEnd"/>
      <w:r>
        <w:t>). Dadas las reglas de la notación Big-O nos quedamos con O(</w:t>
      </w:r>
      <w:proofErr w:type="gramStart"/>
      <w:r>
        <w:t>n!</w:t>
      </w:r>
      <w:proofErr w:type="gramEnd"/>
      <w:r>
        <w:t>) + O(</w:t>
      </w:r>
      <w:proofErr w:type="gramStart"/>
      <w:r>
        <w:t>n!</w:t>
      </w:r>
      <w:proofErr w:type="gramEnd"/>
      <w:r>
        <w:t>) = O(</w:t>
      </w:r>
      <w:proofErr w:type="gramStart"/>
      <w:r>
        <w:t>n!</w:t>
      </w:r>
      <w:proofErr w:type="gramEnd"/>
      <w:r>
        <w:t>)</w:t>
      </w:r>
    </w:p>
    <w:p w14:paraId="5085D5FE" w14:textId="77777777" w:rsidR="00E15C00" w:rsidRDefault="00E15C00" w:rsidP="00E15C00">
      <w:pPr>
        <w:pStyle w:val="Listenabsatz"/>
        <w:ind w:left="1080"/>
      </w:pPr>
      <w:r w:rsidRPr="00E15C00">
        <w:rPr>
          <w:u w:val="single"/>
        </w:rPr>
        <w:t xml:space="preserve">Codicioso repetido, </w:t>
      </w:r>
      <w:r w:rsidRPr="00E15C00">
        <w:rPr>
          <w:u w:val="single"/>
        </w:rPr>
        <w:t>O(n²*log(n))</w:t>
      </w:r>
      <w:r w:rsidR="00443C90" w:rsidRPr="00E15C00">
        <w:rPr>
          <w:u w:val="single"/>
        </w:rPr>
        <w:t>:</w:t>
      </w:r>
    </w:p>
    <w:p w14:paraId="7DE945F8" w14:textId="104A97FF" w:rsidR="00E15C00" w:rsidRDefault="00443C90" w:rsidP="00E15C00">
      <w:pPr>
        <w:pStyle w:val="Listenabsatz"/>
        <w:ind w:left="1440"/>
      </w:pPr>
      <w:r w:rsidRPr="00443C90">
        <w:t xml:space="preserve">Esta función aplica el algoritmo codicioso con coste O(n²*log(n)) a todos los n nodos que sería O(n²*log(n)) + O(n). Luego compara todos los mejores circuitos con </w:t>
      </w:r>
      <w:proofErr w:type="spellStart"/>
      <w:r w:rsidRPr="00443C90">
        <w:t>empieze</w:t>
      </w:r>
      <w:proofErr w:type="spellEnd"/>
      <w:r w:rsidRPr="00443C90">
        <w:t xml:space="preserve"> en los n nodos: O(n). En total es, teniendo en cuenta las reglas de Big-</w:t>
      </w:r>
      <w:proofErr w:type="gramStart"/>
      <w:r w:rsidRPr="00443C90">
        <w:t>O,  O</w:t>
      </w:r>
      <w:proofErr w:type="gramEnd"/>
      <w:r w:rsidRPr="00443C90">
        <w:t>(n²*log(n)) + O(n) + O(n) = O(n²*log(n)).</w:t>
      </w:r>
    </w:p>
    <w:p w14:paraId="1D15A2FA" w14:textId="163ED2D7" w:rsidR="00E15C00" w:rsidRDefault="00E15C00" w:rsidP="00E15C00">
      <w:pPr>
        <w:pStyle w:val="Listenabsatz"/>
        <w:ind w:left="1080"/>
        <w:rPr>
          <w:b/>
          <w:bCs/>
        </w:rPr>
      </w:pPr>
      <w:r>
        <w:rPr>
          <w:b/>
          <w:bCs/>
        </w:rPr>
        <w:t>Grafo de TSP donde codicioso no es óptimo</w:t>
      </w:r>
      <w:r>
        <w:rPr>
          <w:b/>
          <w:bCs/>
        </w:rPr>
        <w:t>:</w:t>
      </w:r>
    </w:p>
    <w:p w14:paraId="37028CE3" w14:textId="77777777" w:rsidR="00EA227B" w:rsidRPr="00EA227B" w:rsidRDefault="00E15C00" w:rsidP="00EA227B">
      <w:pPr>
        <w:pStyle w:val="Listenabsatz"/>
        <w:ind w:left="1080"/>
      </w:pPr>
      <w:r>
        <w:rPr>
          <w:b/>
          <w:bCs/>
        </w:rPr>
        <w:tab/>
      </w:r>
      <w:r w:rsidR="00EA227B" w:rsidRPr="00EA227B">
        <w:t xml:space="preserve">La solución </w:t>
      </w:r>
      <w:proofErr w:type="spellStart"/>
      <w:r w:rsidR="00EA227B" w:rsidRPr="00EA227B">
        <w:t>greedy</w:t>
      </w:r>
      <w:proofErr w:type="spellEnd"/>
      <w:r w:rsidR="00EA227B" w:rsidRPr="00EA227B">
        <w:t xml:space="preserve"> no es óptima para un grafo:</w:t>
      </w:r>
    </w:p>
    <w:p w14:paraId="77E3AC37" w14:textId="77777777" w:rsidR="00EA227B" w:rsidRPr="00EA227B" w:rsidRDefault="00EA227B" w:rsidP="00EA227B">
      <w:pPr>
        <w:pStyle w:val="Listenabsatz"/>
        <w:ind w:left="1080" w:firstLine="360"/>
        <w:rPr>
          <w:rFonts w:ascii="Courier New" w:hAnsi="Courier New" w:cs="Courier New"/>
        </w:rPr>
      </w:pPr>
      <w:r w:rsidRPr="00EA227B">
        <w:rPr>
          <w:rFonts w:ascii="Courier New" w:hAnsi="Courier New" w:cs="Courier New"/>
        </w:rPr>
        <w:t>[[0 1 3 2]</w:t>
      </w:r>
    </w:p>
    <w:p w14:paraId="7452AC51" w14:textId="4546DA31" w:rsidR="00EA227B" w:rsidRPr="00EA227B" w:rsidRDefault="00EA227B" w:rsidP="00EA227B">
      <w:pPr>
        <w:pStyle w:val="Listenabsatz"/>
        <w:ind w:left="1080"/>
        <w:rPr>
          <w:rFonts w:ascii="Courier New" w:hAnsi="Courier New" w:cs="Courier New"/>
        </w:rPr>
      </w:pPr>
      <w:r w:rsidRPr="00EA227B">
        <w:rPr>
          <w:rFonts w:ascii="Courier New" w:hAnsi="Courier New" w:cs="Courier New"/>
        </w:rPr>
        <w:t xml:space="preserve"> </w:t>
      </w:r>
      <w:r w:rsidRPr="00EA227B">
        <w:rPr>
          <w:rFonts w:ascii="Courier New" w:hAnsi="Courier New" w:cs="Courier New"/>
        </w:rPr>
        <w:tab/>
      </w:r>
      <w:r w:rsidRPr="00EA227B">
        <w:rPr>
          <w:rFonts w:ascii="Courier New" w:hAnsi="Courier New" w:cs="Courier New"/>
        </w:rPr>
        <w:t>[1 0 5 4]</w:t>
      </w:r>
    </w:p>
    <w:p w14:paraId="22A9A6D3" w14:textId="1D19A016" w:rsidR="00EA227B" w:rsidRPr="00EA227B" w:rsidRDefault="00EA227B" w:rsidP="00EA227B">
      <w:pPr>
        <w:pStyle w:val="Listenabsatz"/>
        <w:ind w:left="1080"/>
        <w:rPr>
          <w:rFonts w:ascii="Courier New" w:hAnsi="Courier New" w:cs="Courier New"/>
        </w:rPr>
      </w:pPr>
      <w:r w:rsidRPr="00EA227B">
        <w:rPr>
          <w:rFonts w:ascii="Courier New" w:hAnsi="Courier New" w:cs="Courier New"/>
        </w:rPr>
        <w:t xml:space="preserve"> </w:t>
      </w:r>
      <w:r w:rsidRPr="00EA227B">
        <w:rPr>
          <w:rFonts w:ascii="Courier New" w:hAnsi="Courier New" w:cs="Courier New"/>
        </w:rPr>
        <w:tab/>
      </w:r>
      <w:r w:rsidRPr="00EA227B">
        <w:rPr>
          <w:rFonts w:ascii="Courier New" w:hAnsi="Courier New" w:cs="Courier New"/>
        </w:rPr>
        <w:t>[3 5 0 6]</w:t>
      </w:r>
    </w:p>
    <w:p w14:paraId="6171A8D1" w14:textId="7B1F33EC" w:rsidR="00EA227B" w:rsidRPr="00EA227B" w:rsidRDefault="00EA227B" w:rsidP="00EA227B">
      <w:pPr>
        <w:pStyle w:val="Listenabsatz"/>
        <w:ind w:left="1080"/>
        <w:rPr>
          <w:rFonts w:ascii="Courier New" w:hAnsi="Courier New" w:cs="Courier New"/>
        </w:rPr>
      </w:pPr>
      <w:r w:rsidRPr="00EA227B">
        <w:rPr>
          <w:rFonts w:ascii="Courier New" w:hAnsi="Courier New" w:cs="Courier New"/>
        </w:rPr>
        <w:t xml:space="preserve"> </w:t>
      </w:r>
      <w:r w:rsidRPr="00EA227B">
        <w:rPr>
          <w:rFonts w:ascii="Courier New" w:hAnsi="Courier New" w:cs="Courier New"/>
        </w:rPr>
        <w:tab/>
      </w:r>
      <w:r w:rsidRPr="00EA227B">
        <w:rPr>
          <w:rFonts w:ascii="Courier New" w:hAnsi="Courier New" w:cs="Courier New"/>
        </w:rPr>
        <w:t>[2 4 6 0]]</w:t>
      </w:r>
    </w:p>
    <w:p w14:paraId="606654A8" w14:textId="77777777" w:rsidR="00EA227B" w:rsidRPr="00EA227B" w:rsidRDefault="00EA227B" w:rsidP="00EA227B">
      <w:pPr>
        <w:pStyle w:val="Listenabsatz"/>
        <w:ind w:left="1080" w:firstLine="360"/>
      </w:pPr>
      <w:r w:rsidRPr="00EA227B">
        <w:t xml:space="preserve">Solución </w:t>
      </w:r>
      <w:proofErr w:type="spellStart"/>
      <w:r w:rsidRPr="00EA227B">
        <w:t>greedy</w:t>
      </w:r>
      <w:proofErr w:type="spellEnd"/>
      <w:r w:rsidRPr="00EA227B">
        <w:t xml:space="preserve"> desde el nodo 0:</w:t>
      </w:r>
    </w:p>
    <w:p w14:paraId="50CA9F1A" w14:textId="77777777" w:rsidR="00EA227B" w:rsidRPr="00EA227B" w:rsidRDefault="00EA227B" w:rsidP="00EA227B">
      <w:pPr>
        <w:pStyle w:val="Listenabsatz"/>
        <w:ind w:left="1080" w:firstLine="360"/>
        <w:rPr>
          <w:rFonts w:ascii="Courier New" w:hAnsi="Courier New" w:cs="Courier New"/>
        </w:rPr>
      </w:pPr>
      <w:r w:rsidRPr="00EA227B">
        <w:rPr>
          <w:rFonts w:ascii="Courier New" w:hAnsi="Courier New" w:cs="Courier New"/>
        </w:rPr>
        <w:t>Nodos:      0-–-1---3---2</w:t>
      </w:r>
    </w:p>
    <w:p w14:paraId="08467BC5" w14:textId="77777777" w:rsidR="00EA227B" w:rsidRPr="00EA227B" w:rsidRDefault="00EA227B" w:rsidP="00EA227B">
      <w:pPr>
        <w:pStyle w:val="Listenabsatz"/>
        <w:ind w:left="1080" w:firstLine="360"/>
        <w:rPr>
          <w:rFonts w:ascii="Courier New" w:hAnsi="Courier New" w:cs="Courier New"/>
        </w:rPr>
      </w:pPr>
      <w:r w:rsidRPr="00EA227B">
        <w:rPr>
          <w:rFonts w:ascii="Courier New" w:hAnsi="Courier New" w:cs="Courier New"/>
        </w:rPr>
        <w:lastRenderedPageBreak/>
        <w:t>Distancias: 0 + 1 + 4 + 6 = 11</w:t>
      </w:r>
    </w:p>
    <w:p w14:paraId="1306E772" w14:textId="77777777" w:rsidR="00EA227B" w:rsidRPr="00EA227B" w:rsidRDefault="00EA227B" w:rsidP="00EA227B">
      <w:pPr>
        <w:pStyle w:val="Listenabsatz"/>
        <w:ind w:left="1080" w:firstLine="360"/>
      </w:pPr>
      <w:r w:rsidRPr="00EA227B">
        <w:t>Una solución óptima es:</w:t>
      </w:r>
    </w:p>
    <w:p w14:paraId="0AE9C0B5" w14:textId="77777777" w:rsidR="00EA227B" w:rsidRPr="00EA227B" w:rsidRDefault="00EA227B" w:rsidP="00EA227B">
      <w:pPr>
        <w:pStyle w:val="Listenabsatz"/>
        <w:ind w:left="1080" w:firstLine="360"/>
        <w:rPr>
          <w:rFonts w:ascii="Courier New" w:hAnsi="Courier New" w:cs="Courier New"/>
        </w:rPr>
      </w:pPr>
      <w:r w:rsidRPr="00EA227B">
        <w:rPr>
          <w:rFonts w:ascii="Courier New" w:hAnsi="Courier New" w:cs="Courier New"/>
        </w:rPr>
        <w:t>Nodos:      3---1---0---2</w:t>
      </w:r>
    </w:p>
    <w:p w14:paraId="032B4193" w14:textId="44928D63" w:rsidR="00E15C00" w:rsidRPr="00EA227B" w:rsidRDefault="00EA227B" w:rsidP="00EA227B">
      <w:pPr>
        <w:pStyle w:val="Listenabsatz"/>
        <w:ind w:left="1080" w:firstLine="360"/>
        <w:rPr>
          <w:rFonts w:ascii="Courier New" w:hAnsi="Courier New" w:cs="Courier New"/>
        </w:rPr>
      </w:pPr>
      <w:r w:rsidRPr="00EA227B">
        <w:rPr>
          <w:rFonts w:ascii="Courier New" w:hAnsi="Courier New" w:cs="Courier New"/>
        </w:rPr>
        <w:t>Distancias: 0 + 4 + 1 + 3 = 8</w:t>
      </w:r>
    </w:p>
    <w:p w14:paraId="18B5CC4F" w14:textId="492B4C29" w:rsidR="00E15C00" w:rsidRPr="00E15C00" w:rsidRDefault="00E15C00" w:rsidP="00E15C00">
      <w:pPr>
        <w:ind w:firstLine="0"/>
      </w:pPr>
    </w:p>
    <w:p w14:paraId="7B2E39E4" w14:textId="77777777" w:rsidR="00443C90" w:rsidRPr="00443C90" w:rsidRDefault="00443C90" w:rsidP="00E15C00">
      <w:pPr>
        <w:ind w:left="1440" w:firstLine="0"/>
      </w:pPr>
    </w:p>
    <w:p w14:paraId="34E5688D" w14:textId="77777777" w:rsidR="00443C90" w:rsidRPr="00443C90" w:rsidRDefault="00443C90" w:rsidP="00443C90">
      <w:pPr>
        <w:ind w:left="1440" w:firstLine="0"/>
        <w:rPr>
          <w:b/>
          <w:bCs/>
        </w:rPr>
      </w:pPr>
    </w:p>
    <w:sectPr w:rsidR="00443C90" w:rsidRPr="00443C90" w:rsidSect="00081459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DA81B" w14:textId="77777777" w:rsidR="00EF0F9B" w:rsidRPr="006B2B13" w:rsidRDefault="00EF0F9B">
      <w:pPr>
        <w:spacing w:line="240" w:lineRule="auto"/>
      </w:pPr>
      <w:r w:rsidRPr="006B2B13">
        <w:separator/>
      </w:r>
    </w:p>
    <w:p w14:paraId="08E711EB" w14:textId="77777777" w:rsidR="00EF0F9B" w:rsidRPr="006B2B13" w:rsidRDefault="00EF0F9B"/>
  </w:endnote>
  <w:endnote w:type="continuationSeparator" w:id="0">
    <w:p w14:paraId="5A92E54A" w14:textId="77777777" w:rsidR="00EF0F9B" w:rsidRPr="006B2B13" w:rsidRDefault="00EF0F9B">
      <w:pPr>
        <w:spacing w:line="240" w:lineRule="auto"/>
      </w:pPr>
      <w:r w:rsidRPr="006B2B13">
        <w:continuationSeparator/>
      </w:r>
    </w:p>
    <w:p w14:paraId="507331FB" w14:textId="77777777" w:rsidR="00EF0F9B" w:rsidRPr="006B2B13" w:rsidRDefault="00EF0F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7682A" w14:textId="77777777" w:rsidR="00EF0F9B" w:rsidRPr="006B2B13" w:rsidRDefault="00EF0F9B">
      <w:pPr>
        <w:spacing w:line="240" w:lineRule="auto"/>
      </w:pPr>
      <w:r w:rsidRPr="006B2B13">
        <w:separator/>
      </w:r>
    </w:p>
    <w:p w14:paraId="5A83F5F0" w14:textId="77777777" w:rsidR="00EF0F9B" w:rsidRPr="006B2B13" w:rsidRDefault="00EF0F9B"/>
  </w:footnote>
  <w:footnote w:type="continuationSeparator" w:id="0">
    <w:p w14:paraId="0490F99B" w14:textId="77777777" w:rsidR="00EF0F9B" w:rsidRPr="006B2B13" w:rsidRDefault="00EF0F9B">
      <w:pPr>
        <w:spacing w:line="240" w:lineRule="auto"/>
      </w:pPr>
      <w:r w:rsidRPr="006B2B13">
        <w:continuationSeparator/>
      </w:r>
    </w:p>
    <w:p w14:paraId="48C45D04" w14:textId="77777777" w:rsidR="00EF0F9B" w:rsidRPr="006B2B13" w:rsidRDefault="00EF0F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4"/>
      <w:gridCol w:w="1042"/>
    </w:tblGrid>
    <w:tr w:rsidR="004D6B86" w:rsidRPr="006B2B13" w14:paraId="6D5AC7B0" w14:textId="77777777">
      <w:tc>
        <w:tcPr>
          <w:tcW w:w="8280" w:type="dxa"/>
        </w:tcPr>
        <w:p w14:paraId="20AC2A43" w14:textId="2EF6537B" w:rsidR="004D6B86" w:rsidRPr="006B2B13" w:rsidRDefault="00000000" w:rsidP="00170521">
          <w:pPr>
            <w:pStyle w:val="Kopfzeile"/>
          </w:pPr>
          <w:sdt>
            <w:sdtPr>
              <w:alias w:val="Escriba el título abreviado:"/>
              <w:tag w:val="Escriba el título abreviado:"/>
              <w:id w:val="-582528332"/>
              <w15:dataBinding w:prefixMappings="xmlns:ns0='http://schemas.microsoft.com/temp/samples' " w:xpath="/ns0:employees[1]/ns0:employee[1]/ns0:CustomerName[1]" w:storeItemID="{B98E728A-96FF-4995-885C-5AF887AB0C35}" w16sdtdh:storeItemChecksum="nEO0Eg=="/>
              <w15:appearance w15:val="hidden"/>
            </w:sdtPr>
            <w:sdtContent>
              <w:r w:rsidR="00081459" w:rsidRPr="006B2B13">
                <w:t>Práctica 1. Pareja 3</w:t>
              </w:r>
            </w:sdtContent>
          </w:sdt>
        </w:p>
      </w:tc>
      <w:tc>
        <w:tcPr>
          <w:tcW w:w="1080" w:type="dxa"/>
        </w:tcPr>
        <w:p w14:paraId="07DE11BA" w14:textId="77777777" w:rsidR="004D6B86" w:rsidRPr="006B2B13" w:rsidRDefault="00345333">
          <w:pPr>
            <w:pStyle w:val="Kopfzeile"/>
            <w:jc w:val="right"/>
          </w:pPr>
          <w:r w:rsidRPr="006B2B13">
            <w:rPr>
              <w:lang w:bidi="es-ES"/>
            </w:rPr>
            <w:fldChar w:fldCharType="begin"/>
          </w:r>
          <w:r w:rsidRPr="006B2B13">
            <w:rPr>
              <w:lang w:bidi="es-ES"/>
            </w:rPr>
            <w:instrText xml:space="preserve"> PAGE   \* MERGEFORMAT </w:instrText>
          </w:r>
          <w:r w:rsidRPr="006B2B13">
            <w:rPr>
              <w:lang w:bidi="es-ES"/>
            </w:rPr>
            <w:fldChar w:fldCharType="separate"/>
          </w:r>
          <w:r w:rsidR="00F86369" w:rsidRPr="006B2B13">
            <w:rPr>
              <w:lang w:bidi="es-ES"/>
            </w:rPr>
            <w:t>2</w:t>
          </w:r>
          <w:r w:rsidRPr="006B2B13">
            <w:rPr>
              <w:lang w:bidi="es-ES"/>
            </w:rPr>
            <w:fldChar w:fldCharType="end"/>
          </w:r>
        </w:p>
      </w:tc>
    </w:tr>
  </w:tbl>
  <w:p w14:paraId="4EAB90D7" w14:textId="77777777" w:rsidR="004D6B86" w:rsidRPr="006B2B13" w:rsidRDefault="004D6B8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4"/>
      <w:gridCol w:w="1042"/>
    </w:tblGrid>
    <w:tr w:rsidR="004D6B86" w:rsidRPr="006B2B13" w14:paraId="2C4F3893" w14:textId="77777777">
      <w:tc>
        <w:tcPr>
          <w:tcW w:w="8280" w:type="dxa"/>
        </w:tcPr>
        <w:p w14:paraId="09485085" w14:textId="131B9098" w:rsidR="004D6B86" w:rsidRPr="006B2B13" w:rsidRDefault="004D6B86" w:rsidP="00504F88">
          <w:pPr>
            <w:pStyle w:val="Kopfzeile"/>
          </w:pPr>
        </w:p>
      </w:tc>
      <w:tc>
        <w:tcPr>
          <w:tcW w:w="1080" w:type="dxa"/>
        </w:tcPr>
        <w:p w14:paraId="3645BC22" w14:textId="14F0D44E" w:rsidR="004D6B86" w:rsidRPr="006B2B13" w:rsidRDefault="004D6B86" w:rsidP="00081459">
          <w:pPr>
            <w:pStyle w:val="Kopfzeile"/>
          </w:pPr>
        </w:p>
      </w:tc>
    </w:tr>
  </w:tbl>
  <w:p w14:paraId="763A192B" w14:textId="77777777" w:rsidR="004D6B86" w:rsidRPr="006B2B13" w:rsidRDefault="004D6B86" w:rsidP="002C627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ennumm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ufzhlungszeichen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734422"/>
    <w:multiLevelType w:val="hybridMultilevel"/>
    <w:tmpl w:val="BC6AA13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770E3C"/>
    <w:multiLevelType w:val="hybridMultilevel"/>
    <w:tmpl w:val="936C0EB0"/>
    <w:lvl w:ilvl="0" w:tplc="84F08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516F77"/>
    <w:multiLevelType w:val="hybridMultilevel"/>
    <w:tmpl w:val="DCE015D6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E6B054D"/>
    <w:multiLevelType w:val="hybridMultilevel"/>
    <w:tmpl w:val="AB5C9C74"/>
    <w:lvl w:ilvl="0" w:tplc="41FCD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E36B9"/>
    <w:multiLevelType w:val="hybridMultilevel"/>
    <w:tmpl w:val="0C14A506"/>
    <w:lvl w:ilvl="0" w:tplc="D22C6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A2836"/>
    <w:multiLevelType w:val="hybridMultilevel"/>
    <w:tmpl w:val="B2F4B0A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827AA8"/>
    <w:multiLevelType w:val="hybridMultilevel"/>
    <w:tmpl w:val="91225758"/>
    <w:lvl w:ilvl="0" w:tplc="5F908DC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BC77566"/>
    <w:multiLevelType w:val="hybridMultilevel"/>
    <w:tmpl w:val="2746F3C2"/>
    <w:lvl w:ilvl="0" w:tplc="37D0A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B12D28"/>
    <w:multiLevelType w:val="hybridMultilevel"/>
    <w:tmpl w:val="D81647CA"/>
    <w:lvl w:ilvl="0" w:tplc="A5F05E9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3131478">
    <w:abstractNumId w:val="9"/>
  </w:num>
  <w:num w:numId="2" w16cid:durableId="1287128266">
    <w:abstractNumId w:val="7"/>
  </w:num>
  <w:num w:numId="3" w16cid:durableId="450318230">
    <w:abstractNumId w:val="6"/>
  </w:num>
  <w:num w:numId="4" w16cid:durableId="552429222">
    <w:abstractNumId w:val="5"/>
  </w:num>
  <w:num w:numId="5" w16cid:durableId="2079131047">
    <w:abstractNumId w:val="4"/>
  </w:num>
  <w:num w:numId="6" w16cid:durableId="1986081307">
    <w:abstractNumId w:val="8"/>
  </w:num>
  <w:num w:numId="7" w16cid:durableId="371804188">
    <w:abstractNumId w:val="3"/>
  </w:num>
  <w:num w:numId="8" w16cid:durableId="1458449168">
    <w:abstractNumId w:val="2"/>
  </w:num>
  <w:num w:numId="9" w16cid:durableId="78066724">
    <w:abstractNumId w:val="1"/>
  </w:num>
  <w:num w:numId="10" w16cid:durableId="1507481086">
    <w:abstractNumId w:val="0"/>
  </w:num>
  <w:num w:numId="11" w16cid:durableId="1667590056">
    <w:abstractNumId w:val="9"/>
    <w:lvlOverride w:ilvl="0">
      <w:startOverride w:val="1"/>
    </w:lvlOverride>
  </w:num>
  <w:num w:numId="12" w16cid:durableId="139886047">
    <w:abstractNumId w:val="13"/>
  </w:num>
  <w:num w:numId="13" w16cid:durableId="1718698530">
    <w:abstractNumId w:val="18"/>
  </w:num>
  <w:num w:numId="14" w16cid:durableId="2057469280">
    <w:abstractNumId w:val="16"/>
  </w:num>
  <w:num w:numId="15" w16cid:durableId="444889525">
    <w:abstractNumId w:val="14"/>
  </w:num>
  <w:num w:numId="16" w16cid:durableId="1177816108">
    <w:abstractNumId w:val="17"/>
  </w:num>
  <w:num w:numId="17" w16cid:durableId="1990938143">
    <w:abstractNumId w:val="11"/>
  </w:num>
  <w:num w:numId="18" w16cid:durableId="1952013935">
    <w:abstractNumId w:val="12"/>
  </w:num>
  <w:num w:numId="19" w16cid:durableId="326594160">
    <w:abstractNumId w:val="10"/>
  </w:num>
  <w:num w:numId="20" w16cid:durableId="6266201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59"/>
    <w:rsid w:val="00006BBA"/>
    <w:rsid w:val="0001010E"/>
    <w:rsid w:val="000217F5"/>
    <w:rsid w:val="00081459"/>
    <w:rsid w:val="000814F5"/>
    <w:rsid w:val="00097169"/>
    <w:rsid w:val="00114BFA"/>
    <w:rsid w:val="001602E3"/>
    <w:rsid w:val="00160C0C"/>
    <w:rsid w:val="001664A2"/>
    <w:rsid w:val="00170521"/>
    <w:rsid w:val="001B4848"/>
    <w:rsid w:val="001C10BA"/>
    <w:rsid w:val="001C4A59"/>
    <w:rsid w:val="001F447A"/>
    <w:rsid w:val="001F7399"/>
    <w:rsid w:val="00212319"/>
    <w:rsid w:val="00225BE3"/>
    <w:rsid w:val="00274E0A"/>
    <w:rsid w:val="002B052C"/>
    <w:rsid w:val="002B6153"/>
    <w:rsid w:val="002C627C"/>
    <w:rsid w:val="00307586"/>
    <w:rsid w:val="00336906"/>
    <w:rsid w:val="00345333"/>
    <w:rsid w:val="00362A0D"/>
    <w:rsid w:val="003A06C6"/>
    <w:rsid w:val="003D26F0"/>
    <w:rsid w:val="003E36B1"/>
    <w:rsid w:val="003E4162"/>
    <w:rsid w:val="003F7CBD"/>
    <w:rsid w:val="00443C90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B015B"/>
    <w:rsid w:val="006B2B13"/>
    <w:rsid w:val="006C162F"/>
    <w:rsid w:val="006D7EE9"/>
    <w:rsid w:val="007244DE"/>
    <w:rsid w:val="007435DB"/>
    <w:rsid w:val="007621C3"/>
    <w:rsid w:val="0081390C"/>
    <w:rsid w:val="00816831"/>
    <w:rsid w:val="00837D67"/>
    <w:rsid w:val="008747E8"/>
    <w:rsid w:val="008A2A83"/>
    <w:rsid w:val="008D5151"/>
    <w:rsid w:val="00910F0E"/>
    <w:rsid w:val="009352C7"/>
    <w:rsid w:val="00961AE5"/>
    <w:rsid w:val="009A2C38"/>
    <w:rsid w:val="009F0414"/>
    <w:rsid w:val="00A0330B"/>
    <w:rsid w:val="00A4757D"/>
    <w:rsid w:val="00A77F6B"/>
    <w:rsid w:val="00A81BB2"/>
    <w:rsid w:val="00AA5C05"/>
    <w:rsid w:val="00B56870"/>
    <w:rsid w:val="00C3438C"/>
    <w:rsid w:val="00C40822"/>
    <w:rsid w:val="00C5686B"/>
    <w:rsid w:val="00C74024"/>
    <w:rsid w:val="00C83B15"/>
    <w:rsid w:val="00C925C8"/>
    <w:rsid w:val="00CB7F84"/>
    <w:rsid w:val="00CF1B55"/>
    <w:rsid w:val="00D463E5"/>
    <w:rsid w:val="00DA33D3"/>
    <w:rsid w:val="00DB2E59"/>
    <w:rsid w:val="00DB358F"/>
    <w:rsid w:val="00DC44F1"/>
    <w:rsid w:val="00DF6D26"/>
    <w:rsid w:val="00E15C00"/>
    <w:rsid w:val="00E7305D"/>
    <w:rsid w:val="00EA227B"/>
    <w:rsid w:val="00EA780C"/>
    <w:rsid w:val="00EB69D3"/>
    <w:rsid w:val="00EF0F9B"/>
    <w:rsid w:val="00F31D66"/>
    <w:rsid w:val="00F363EC"/>
    <w:rsid w:val="00F413AC"/>
    <w:rsid w:val="00F43EAF"/>
    <w:rsid w:val="00F86369"/>
    <w:rsid w:val="00F95F60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49BE2A"/>
  <w15:chartTrackingRefBased/>
  <w15:docId w15:val="{BB07C372-9127-46CA-99E8-77936518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925C8"/>
  </w:style>
  <w:style w:type="paragraph" w:styleId="berschrift1">
    <w:name w:val="heading 1"/>
    <w:basedOn w:val="Standard"/>
    <w:next w:val="Standard"/>
    <w:link w:val="berschrift1Zchn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berschrift2">
    <w:name w:val="heading 2"/>
    <w:basedOn w:val="Standard"/>
    <w:next w:val="Standard"/>
    <w:link w:val="berschrift2Zchn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berschrift3">
    <w:name w:val="heading 3"/>
    <w:basedOn w:val="Standard"/>
    <w:next w:val="Standard"/>
    <w:link w:val="berschrift3Zchn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berschrift6">
    <w:name w:val="heading 6"/>
    <w:basedOn w:val="Standard"/>
    <w:next w:val="Standard"/>
    <w:link w:val="berschrift6Zchn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tulodeseccin">
    <w:name w:val="Título de sección"/>
    <w:basedOn w:val="Standard"/>
    <w:next w:val="Standard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Kopfzeile">
    <w:name w:val="header"/>
    <w:basedOn w:val="Standard"/>
    <w:link w:val="KopfzeileZchn"/>
    <w:uiPriority w:val="99"/>
    <w:qFormat/>
    <w:pPr>
      <w:spacing w:line="240" w:lineRule="auto"/>
      <w:ind w:firstLine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DB2E59"/>
  </w:style>
  <w:style w:type="character" w:styleId="Platzhaltertext">
    <w:name w:val="Placeholder Text"/>
    <w:basedOn w:val="Absatz-Standardschriftart"/>
    <w:uiPriority w:val="99"/>
    <w:semiHidden/>
    <w:rsid w:val="00EB69D3"/>
    <w:rPr>
      <w:color w:val="000000" w:themeColor="text1"/>
    </w:rPr>
  </w:style>
  <w:style w:type="paragraph" w:styleId="KeinLeerraum">
    <w:name w:val="No Spacing"/>
    <w:aliases w:val="Sin espaciado;Sin sangría"/>
    <w:uiPriority w:val="3"/>
    <w:qFormat/>
    <w:pPr>
      <w:ind w:firstLine="0"/>
    </w:pPr>
  </w:style>
  <w:style w:type="character" w:customStyle="1" w:styleId="berschrift1Zchn">
    <w:name w:val="Überschrift 1 Zchn"/>
    <w:basedOn w:val="Absatz-Standardschriftart"/>
    <w:link w:val="berschrift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el">
    <w:name w:val="Title"/>
    <w:basedOn w:val="Standard"/>
    <w:next w:val="Standard"/>
    <w:link w:val="TitelZchn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</w:rPr>
  </w:style>
  <w:style w:type="character" w:styleId="Hervorhebung">
    <w:name w:val="Emphasis"/>
    <w:basedOn w:val="Absatz-Standardschriftart"/>
    <w:uiPriority w:val="4"/>
    <w:qFormat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6"/>
    <w:unhideWhenUsed/>
    <w:qFormat/>
    <w:pPr>
      <w:ind w:left="720" w:hanging="720"/>
    </w:pPr>
  </w:style>
  <w:style w:type="paragraph" w:styleId="Blocktext">
    <w:name w:val="Block Text"/>
    <w:basedOn w:val="Standard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  <w:ind w:firstLine="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kern w:val="24"/>
    </w:rPr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/>
      <w:ind w:firstLine="0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Pr>
      <w:kern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EB69D3"/>
    <w:rPr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Pr>
      <w:kern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 w:firstLine="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Pr>
      <w:kern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Pr>
      <w:kern w:val="24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/>
      <w:ind w:left="360" w:firstLine="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Pr>
      <w:kern w:val="24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EB69D3"/>
    <w:rPr>
      <w:sz w:val="22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line="240" w:lineRule="auto"/>
      <w:ind w:left="4320" w:firstLine="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Pr>
      <w:kern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B69D3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B69D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B69D3"/>
    <w:rPr>
      <w:b/>
      <w:bCs/>
      <w:sz w:val="22"/>
      <w:szCs w:val="20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pPr>
      <w:ind w:firstLine="0"/>
    </w:pPr>
  </w:style>
  <w:style w:type="character" w:customStyle="1" w:styleId="DatumZchn">
    <w:name w:val="Datum Zchn"/>
    <w:basedOn w:val="Absatz-Standardschriftart"/>
    <w:link w:val="Datum"/>
    <w:uiPriority w:val="99"/>
    <w:semiHidden/>
    <w:rPr>
      <w:kern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line="240" w:lineRule="auto"/>
      <w:ind w:firstLine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Pr>
      <w:kern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B69D3"/>
    <w:rPr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ellenraster">
    <w:name w:val="Table Grid"/>
    <w:basedOn w:val="NormaleTabelle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6Zchn">
    <w:name w:val="Überschrift 6 Zchn"/>
    <w:basedOn w:val="Absatz-Standardschriftart"/>
    <w:link w:val="berschrift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  <w:kern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berschrift">
    <w:name w:val="index heading"/>
    <w:basedOn w:val="Standard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EB69D3"/>
    <w:rPr>
      <w:i/>
      <w:iCs/>
      <w:color w:val="6E6E6E" w:themeColor="accent1" w:themeShade="80"/>
    </w:rPr>
  </w:style>
  <w:style w:type="paragraph" w:styleId="Liste">
    <w:name w:val="List"/>
    <w:basedOn w:val="Standard"/>
    <w:uiPriority w:val="99"/>
    <w:semiHidden/>
    <w:unhideWhenUsed/>
    <w:pPr>
      <w:ind w:left="360" w:firstLine="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firstLine="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firstLine="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firstLine="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firstLine="0"/>
      <w:contextualSpacing/>
    </w:pPr>
  </w:style>
  <w:style w:type="paragraph" w:styleId="Aufzhlungszeichen">
    <w:name w:val="List Bullet"/>
    <w:basedOn w:val="Standard"/>
    <w:uiPriority w:val="8"/>
    <w:unhideWhenUsed/>
    <w:qFormat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 w:firstLine="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 w:firstLine="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 w:firstLine="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 w:firstLine="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 w:firstLine="0"/>
      <w:contextualSpacing/>
    </w:pPr>
  </w:style>
  <w:style w:type="paragraph" w:styleId="Listennummer">
    <w:name w:val="List Number"/>
    <w:basedOn w:val="Standard"/>
    <w:uiPriority w:val="8"/>
    <w:unhideWhenUsed/>
    <w:qFormat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ennummer3">
    <w:name w:val="List Number 3"/>
    <w:basedOn w:val="Standard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ennummer4">
    <w:name w:val="List Number 4"/>
    <w:basedOn w:val="Standard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ennummer5">
    <w:name w:val="List Number 5"/>
    <w:basedOn w:val="Standard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enabsatz">
    <w:name w:val="List Paragraph"/>
    <w:basedOn w:val="Standard"/>
    <w:uiPriority w:val="34"/>
    <w:unhideWhenUsed/>
    <w:qFormat/>
    <w:pPr>
      <w:ind w:left="720" w:firstLine="0"/>
      <w:contextualSpacing/>
    </w:pPr>
  </w:style>
  <w:style w:type="paragraph" w:styleId="Makrotext">
    <w:name w:val="macro"/>
    <w:link w:val="MakrotextZchn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tandardeinzug">
    <w:name w:val="Normal Indent"/>
    <w:basedOn w:val="Standard"/>
    <w:uiPriority w:val="99"/>
    <w:semiHidden/>
    <w:unhideWhenUsed/>
    <w:pPr>
      <w:ind w:left="720" w:firstLine="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pPr>
      <w:spacing w:line="240" w:lineRule="auto"/>
      <w:ind w:firstLine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Pr>
      <w:kern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color w:val="404040" w:themeColor="text1" w:themeTint="BF"/>
      <w:kern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pPr>
      <w:ind w:firstLine="0"/>
    </w:pPr>
  </w:style>
  <w:style w:type="character" w:customStyle="1" w:styleId="AnredeZchn">
    <w:name w:val="Anrede Zchn"/>
    <w:basedOn w:val="Absatz-Standardschriftart"/>
    <w:link w:val="Anrede"/>
    <w:uiPriority w:val="99"/>
    <w:semiHidden/>
    <w:rPr>
      <w:kern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pPr>
      <w:spacing w:line="240" w:lineRule="auto"/>
      <w:ind w:left="4320" w:firstLine="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Pr>
      <w:kern w:val="24"/>
    </w:rPr>
  </w:style>
  <w:style w:type="paragraph" w:customStyle="1" w:styleId="Ttulo21">
    <w:name w:val="Título 21"/>
    <w:basedOn w:val="Standard"/>
    <w:uiPriority w:val="1"/>
    <w:qFormat/>
    <w:pPr>
      <w:ind w:firstLine="0"/>
      <w:jc w:val="center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pPr>
      <w:ind w:left="240" w:firstLine="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pPr>
      <w:ind w:firstLine="0"/>
    </w:pPr>
  </w:style>
  <w:style w:type="paragraph" w:styleId="RGV-berschrift">
    <w:name w:val="toa heading"/>
    <w:basedOn w:val="Standard"/>
    <w:next w:val="Standard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pPr>
      <w:spacing w:after="100"/>
      <w:ind w:left="720" w:firstLine="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pPr>
      <w:spacing w:after="100"/>
      <w:ind w:left="960" w:firstLine="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pPr>
      <w:spacing w:after="100"/>
      <w:ind w:left="1200" w:firstLine="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pPr>
      <w:spacing w:after="100"/>
      <w:ind w:left="1440" w:firstLine="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pPr>
      <w:spacing w:after="100"/>
      <w:ind w:left="1680" w:firstLine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pPr>
      <w:spacing w:after="100"/>
      <w:ind w:left="1920" w:firstLine="0"/>
    </w:p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styleId="Funotenzeichen">
    <w:name w:val="footnote reference"/>
    <w:basedOn w:val="Absatz-Standardschriftart"/>
    <w:uiPriority w:val="99"/>
    <w:qFormat/>
    <w:rPr>
      <w:vertAlign w:val="superscript"/>
    </w:rPr>
  </w:style>
  <w:style w:type="table" w:customStyle="1" w:styleId="InformeAPA">
    <w:name w:val="Informe APA"/>
    <w:basedOn w:val="NormaleTabelle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Standard"/>
    <w:uiPriority w:val="7"/>
    <w:qFormat/>
    <w:pPr>
      <w:spacing w:before="240"/>
      <w:ind w:firstLine="0"/>
      <w:contextualSpacing/>
    </w:pPr>
  </w:style>
  <w:style w:type="paragraph" w:styleId="Fuzeile">
    <w:name w:val="footer"/>
    <w:basedOn w:val="Standard"/>
    <w:link w:val="FuzeileZchn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2E59"/>
  </w:style>
  <w:style w:type="character" w:styleId="Kommentarzeichen">
    <w:name w:val="annotation reference"/>
    <w:basedOn w:val="Absatz-Standardschriftart"/>
    <w:uiPriority w:val="99"/>
    <w:semiHidden/>
    <w:unhideWhenUsed/>
    <w:rsid w:val="00EB69D3"/>
    <w:rPr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itternetztabelle4Akzent4">
    <w:name w:val="Grid Table 4 Accent 4"/>
    <w:basedOn w:val="NormaleTabelle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r19\AppData\Roaming\Microsoft\Templates\Documento%20de%20estilo%20AP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w14:paraId="20AC2A43" w14:textId="2EF6537B" w:rsidR="0003712D" w:rsidRDefault="0003712D"&gt;&lt;w:r w:rsidRPr="006B2B13"&gt;&lt;w:t&gt;Práctica 1&lt;/w:t&gt;&lt;/w:r&gt;&lt;w:r w:rsidRPr="006B2B13"&gt;&lt;w:t&gt;. Pareja 3&lt;/w:t&gt;&lt;/w:r&gt;&lt;/w:p&gt;&lt;w:sectPr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w:val="es-ES"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w:val="0003712D"/&gt;&lt;/w:style&gt;&lt;w:style w:type="character" w:default="1" w:styleId="DefaultParagraphFont"&gt;&lt;w:name w:val="Default Paragraph Font"/&gt;&lt;w:uiPriority w:val="1"/&gt;&lt;w:semiHidden/&gt;&lt;w:unhideWhenUsed/&gt;&lt;w:rsid w:val="0003712D"/&gt;&lt;/w:style&gt;&lt;w:style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w:val="0003712D"/&gt;&lt;/w:style&gt;&lt;/w:styles&gt;&lt;/pkg:xmlData&gt;&lt;/pkg:part&gt;&lt;/pkg:package&gt;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8380E956-02AA-401B-8674-47E113BB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estilo APA</Template>
  <TotalTime>0</TotalTime>
  <Pages>3</Pages>
  <Words>180</Words>
  <Characters>1135</Characters>
  <Application>Microsoft Office Word</Application>
  <DocSecurity>0</DocSecurity>
  <Lines>9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Vosem -</dc:creator>
  <cp:keywords/>
  <dc:description/>
  <cp:lastModifiedBy>David Kaack</cp:lastModifiedBy>
  <cp:revision>5</cp:revision>
  <dcterms:created xsi:type="dcterms:W3CDTF">2023-10-20T17:43:00Z</dcterms:created>
  <dcterms:modified xsi:type="dcterms:W3CDTF">2023-11-21T13:53:00Z</dcterms:modified>
</cp:coreProperties>
</file>